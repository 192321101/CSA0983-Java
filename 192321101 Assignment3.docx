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ASSIGNMENT-3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           Prabhavathi.R (192321101)</w:t>
      </w:r>
      <w:bookmarkStart w:id="0" w:name="_GoBack"/>
      <w:bookmarkEnd w:id="0"/>
    </w:p>
    <w:p>
      <w:pPr>
        <w:rPr>
          <w:sz w:val="32"/>
          <w:szCs w:val="32"/>
        </w:rPr>
      </w:pPr>
      <w:r>
        <w:rPr>
          <w:sz w:val="32"/>
          <w:szCs w:val="32"/>
        </w:rPr>
        <w:t>1)</w:t>
      </w:r>
      <w:r>
        <w:t xml:space="preserve"> </w:t>
      </w:r>
      <w:r>
        <w:rPr>
          <w:sz w:val="32"/>
          <w:szCs w:val="32"/>
        </w:rPr>
        <w:t>Write java Program for Consider a scenario, Bank is a class that provides functionality to get rate of interest. But, rate of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interest varies according to banks. For example, SBI, ICICI and AXIS banks could provide 8%,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7% and 9% rate of interest.(Method Overriding)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anchor distT="0" distB="0" distL="114300" distR="114300" simplePos="0" relativeHeight="11" behindDoc="0" locked="0" layoutInCell="1" hidden="0" allowOverlap="1">
            <wp:simplePos x="0" y="0"/>
            <wp:positionH relativeFrom="column">
              <wp:posOffset>-45720</wp:posOffset>
            </wp:positionH>
            <wp:positionV relativeFrom="paragraph">
              <wp:posOffset>598170</wp:posOffset>
            </wp:positionV>
            <wp:extent cx="5731510" cy="3223895"/>
            <wp:effectExtent l="0" t="0" r="0" b="0"/>
            <wp:wrapTight wrapText="bothSides">
              <wp:wrapPolygon>
                <wp:start x="-7" y="-33"/>
                <wp:lineTo x="-7" y="21536"/>
                <wp:lineTo x="21566" y="21536"/>
                <wp:lineTo x="21566" y="-33"/>
                <wp:lineTo x="-7" y="-33"/>
              </wp:wrapPolygon>
            </wp:wrapTight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2)</w:t>
      </w:r>
      <w:r>
        <w:t xml:space="preserve"> </w:t>
      </w:r>
      <w:r>
        <w:rPr>
          <w:sz w:val="32"/>
          <w:szCs w:val="32"/>
        </w:rPr>
        <w:t xml:space="preserve">. Develop a JAVA code to display the balance. Include the following members:     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•</w:t>
        <w:tab/>
        <w:t>Design a class to represent a bank account.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•</w:t>
        <w:tab/>
        <w:t xml:space="preserve">Data  Members: Name of the depositor, Account number, Type of account(Savings/Current), Balance amount in the account(Minimum balance is Rs.500.00)             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•</w:t>
        <w:tab/>
        <w:t xml:space="preserve">Methods: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1.</w:t>
        <w:tab/>
        <w:t>To read account number, Depositor name, Type of account.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2.</w:t>
        <w:tab/>
        <w:t xml:space="preserve">To deposit an amount (Deposited amount should be added with it)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3.</w:t>
        <w:tab/>
        <w:t>To withdraw an amount after checking balance(Minimum balance must be Rs.500.00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Note : Assume that balance amount = 10000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anchor distT="0" distB="0" distL="114300" distR="114300" simplePos="0" relativeHeight="12" behindDoc="0" locked="0" layoutInCell="1" hidden="0" allowOverlap="1">
            <wp:simplePos x="0" y="0"/>
            <wp:positionH relativeFrom="column">
              <wp:posOffset>-60960</wp:posOffset>
            </wp:positionH>
            <wp:positionV relativeFrom="paragraph">
              <wp:posOffset>298450</wp:posOffset>
            </wp:positionV>
            <wp:extent cx="5731510" cy="3223895"/>
            <wp:effectExtent l="0" t="0" r="0" b="0"/>
            <wp:wrapTight wrapText="bothSides">
              <wp:wrapPolygon>
                <wp:start x="-21" y="-47"/>
                <wp:lineTo x="-21" y="21586"/>
                <wp:lineTo x="21587" y="21586"/>
                <wp:lineTo x="21587" y="-47"/>
                <wp:lineTo x="-21" y="-47"/>
              </wp:wrapPolygon>
            </wp:wrapTight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styles" Target="styles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4</TotalTime>
  <Application>Yozo_Office</Application>
  <Pages>3</Pages>
  <Words>135</Words>
  <Characters>710</Characters>
  <Lines>35</Lines>
  <Paragraphs>13</Paragraphs>
  <CharactersWithSpaces>887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Mohan kumar</dc:creator>
  <cp:lastModifiedBy>vivo user</cp:lastModifiedBy>
  <cp:revision>1</cp:revision>
  <dcterms:created xsi:type="dcterms:W3CDTF">2024-07-16T15:50:00Z</dcterms:created>
  <dcterms:modified xsi:type="dcterms:W3CDTF">2024-07-17T00:08:31Z</dcterms:modified>
</cp:coreProperties>
</file>